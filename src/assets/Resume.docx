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F370" w14:textId="22B55765" w:rsidR="00025ADA" w:rsidRPr="00597523" w:rsidRDefault="00877D09" w:rsidP="00025ADA">
      <w:pPr>
        <w:pStyle w:val="Contactinfo"/>
        <w:rPr>
          <w:rFonts w:ascii="Roboto" w:hAnsi="Roboto"/>
        </w:rPr>
      </w:pPr>
      <w:r>
        <w:rPr>
          <w:rFonts w:ascii="Roboto" w:hAnsi="Roboto"/>
        </w:rPr>
        <w:t>3241 Bending Birch Pl, Charlotte, NC 28206</w:t>
      </w:r>
    </w:p>
    <w:p w14:paraId="485DE063" w14:textId="77777777" w:rsidR="00025ADA" w:rsidRPr="00597523" w:rsidRDefault="008B2032" w:rsidP="00025ADA">
      <w:pPr>
        <w:pStyle w:val="Contactinfo"/>
        <w:rPr>
          <w:rFonts w:ascii="Roboto" w:hAnsi="Roboto"/>
        </w:rPr>
      </w:pPr>
      <w:r w:rsidRPr="00597523">
        <w:rPr>
          <w:rFonts w:ascii="Roboto" w:hAnsi="Roboto"/>
        </w:rPr>
        <w:t>E-mail: colt.k.street@gmail</w:t>
      </w:r>
      <w:r w:rsidR="00025ADA" w:rsidRPr="00597523">
        <w:rPr>
          <w:rFonts w:ascii="Roboto" w:hAnsi="Roboto"/>
        </w:rPr>
        <w:t>.com</w:t>
      </w:r>
    </w:p>
    <w:p w14:paraId="5476017E" w14:textId="77777777" w:rsidR="00816890" w:rsidRPr="00F8444E" w:rsidRDefault="008B2032" w:rsidP="00816890">
      <w:pPr>
        <w:pStyle w:val="Name"/>
        <w:rPr>
          <w:rFonts w:ascii="Roboto" w:hAnsi="Roboto"/>
          <w:sz w:val="52"/>
          <w:szCs w:val="52"/>
        </w:rPr>
      </w:pPr>
      <w:r w:rsidRPr="00F8444E">
        <w:rPr>
          <w:rFonts w:ascii="Roboto" w:hAnsi="Roboto"/>
          <w:sz w:val="52"/>
          <w:szCs w:val="52"/>
        </w:rPr>
        <w:t>Colt Street</w:t>
      </w:r>
    </w:p>
    <w:p w14:paraId="4E241C35" w14:textId="77777777" w:rsidR="004B5239" w:rsidRPr="00597523" w:rsidRDefault="004B5239" w:rsidP="004B5239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OBJECTIVE</w:t>
      </w:r>
    </w:p>
    <w:p w14:paraId="0FA39B1D" w14:textId="77C1DD15" w:rsidR="00877D09" w:rsidRPr="00877D09" w:rsidRDefault="00877D09" w:rsidP="00877D09">
      <w:pPr>
        <w:pStyle w:val="Textwiththreetabs"/>
        <w:rPr>
          <w:rFonts w:ascii="Roboto" w:hAnsi="Roboto"/>
        </w:rPr>
      </w:pPr>
      <w:r w:rsidRPr="00877D09">
        <w:rPr>
          <w:rFonts w:ascii="Roboto" w:hAnsi="Roboto"/>
        </w:rPr>
        <w:t xml:space="preserve">Motivated programmer with ambition and team and leadership skills. I'm currently a Senior Development Analyst in the Charlotte, NC area. I've had 8 years of work experience doing a multitude of different things, including both front end and back end development using a number of languages such as: </w:t>
      </w:r>
      <w:r w:rsidRPr="00877D09">
        <w:rPr>
          <w:rFonts w:ascii="Roboto" w:hAnsi="Roboto"/>
        </w:rPr>
        <w:t>JavaScript</w:t>
      </w:r>
      <w:r w:rsidRPr="00877D09">
        <w:rPr>
          <w:rFonts w:ascii="Roboto" w:hAnsi="Roboto"/>
        </w:rPr>
        <w:t>, HTML, CSS, Angular, Java, etc. Looking to contribute to a fun, competitive, and stable environment.</w:t>
      </w:r>
    </w:p>
    <w:p w14:paraId="0E5F5145" w14:textId="77777777" w:rsidR="00877D09" w:rsidRDefault="00877D09" w:rsidP="004B5239">
      <w:pPr>
        <w:pStyle w:val="Textwiththreetabs"/>
        <w:rPr>
          <w:rFonts w:ascii="Roboto" w:hAnsi="Roboto"/>
        </w:rPr>
      </w:pPr>
    </w:p>
    <w:p w14:paraId="71AEA3E4" w14:textId="28638E85" w:rsidR="00CE6FCF" w:rsidRPr="00597523" w:rsidRDefault="00CE6FCF" w:rsidP="004B5239">
      <w:pPr>
        <w:pStyle w:val="Textwiththreetabs"/>
        <w:rPr>
          <w:rFonts w:ascii="Roboto" w:hAnsi="Roboto"/>
        </w:rPr>
      </w:pPr>
      <w:r>
        <w:rPr>
          <w:rFonts w:ascii="Roboto" w:hAnsi="Roboto"/>
        </w:rPr>
        <w:t>Check me out here!       -------------------------       www.coltstreet.com</w:t>
      </w:r>
    </w:p>
    <w:p w14:paraId="53D26866" w14:textId="77777777" w:rsidR="00025ADA" w:rsidRPr="00597523" w:rsidRDefault="00025ADA" w:rsidP="00025ADA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Work experience</w:t>
      </w:r>
    </w:p>
    <w:p w14:paraId="71A35D50" w14:textId="5689406D" w:rsidR="00877D09" w:rsidRPr="00597523" w:rsidRDefault="00877D09" w:rsidP="00877D09">
      <w:pPr>
        <w:pStyle w:val="Textwiththreetabs"/>
        <w:rPr>
          <w:rFonts w:ascii="Roboto" w:hAnsi="Roboto"/>
        </w:rPr>
      </w:pPr>
      <w:r>
        <w:rPr>
          <w:rFonts w:ascii="Roboto" w:hAnsi="Roboto"/>
        </w:rPr>
        <w:t>4/1</w:t>
      </w:r>
      <w:r w:rsidRPr="00597523">
        <w:rPr>
          <w:rFonts w:ascii="Roboto" w:hAnsi="Roboto"/>
        </w:rPr>
        <w:t>/201</w:t>
      </w:r>
      <w:r>
        <w:rPr>
          <w:rFonts w:ascii="Roboto" w:hAnsi="Roboto"/>
        </w:rPr>
        <w:t>8</w:t>
      </w:r>
      <w:r w:rsidRPr="00597523">
        <w:rPr>
          <w:rFonts w:ascii="Roboto" w:hAnsi="Roboto"/>
        </w:rPr>
        <w:t xml:space="preserve"> – present         </w:t>
      </w:r>
      <w:r>
        <w:rPr>
          <w:rFonts w:ascii="Roboto" w:hAnsi="Roboto"/>
        </w:rPr>
        <w:t xml:space="preserve">     Data Ventures</w:t>
      </w:r>
      <w:r w:rsidRPr="00597523">
        <w:rPr>
          <w:rFonts w:ascii="Roboto" w:hAnsi="Roboto"/>
        </w:rPr>
        <w:tab/>
      </w:r>
      <w:r>
        <w:rPr>
          <w:rFonts w:ascii="Roboto" w:hAnsi="Roboto"/>
        </w:rPr>
        <w:t>Charlotte, NC</w:t>
      </w:r>
    </w:p>
    <w:p w14:paraId="233FB52F" w14:textId="7A8D3CA3" w:rsidR="00877D09" w:rsidRPr="00597523" w:rsidRDefault="001C3450" w:rsidP="00877D09">
      <w:pPr>
        <w:pStyle w:val="ItalicExpanded"/>
        <w:rPr>
          <w:rFonts w:ascii="Roboto" w:hAnsi="Roboto"/>
        </w:rPr>
      </w:pPr>
      <w:r>
        <w:rPr>
          <w:rFonts w:ascii="Roboto" w:hAnsi="Roboto"/>
        </w:rPr>
        <w:t>Senior Development Analyst I</w:t>
      </w:r>
    </w:p>
    <w:p w14:paraId="36FFC3F6" w14:textId="29168260" w:rsidR="001C3450" w:rsidRPr="001C3450" w:rsidRDefault="001C3450" w:rsidP="001C3450">
      <w:pPr>
        <w:pStyle w:val="Crossbulletlist"/>
        <w:rPr>
          <w:rFonts w:ascii="Roboto" w:hAnsi="Roboto"/>
        </w:rPr>
      </w:pPr>
      <w:r w:rsidRPr="001C3450">
        <w:rPr>
          <w:rFonts w:ascii="Roboto" w:hAnsi="Roboto"/>
        </w:rPr>
        <w:t xml:space="preserve">Developed, designed, and implemented a new Angular application that utilizes a node.js API for client to plan and manage the retail information for </w:t>
      </w:r>
      <w:r w:rsidR="00E50FF2">
        <w:rPr>
          <w:rFonts w:ascii="Roboto" w:hAnsi="Roboto"/>
        </w:rPr>
        <w:t>the vast portfolio of customers</w:t>
      </w:r>
      <w:r w:rsidRPr="001C3450">
        <w:rPr>
          <w:rFonts w:ascii="Roboto" w:hAnsi="Roboto"/>
        </w:rPr>
        <w:t>.</w:t>
      </w:r>
    </w:p>
    <w:p w14:paraId="19451FB7" w14:textId="728C8406" w:rsidR="001C3450" w:rsidRPr="001C3450" w:rsidRDefault="001C3450" w:rsidP="001C3450">
      <w:pPr>
        <w:pStyle w:val="Crossbulletlist"/>
        <w:rPr>
          <w:rFonts w:ascii="Roboto" w:hAnsi="Roboto"/>
        </w:rPr>
      </w:pPr>
      <w:r w:rsidRPr="001C3450">
        <w:rPr>
          <w:rFonts w:ascii="Roboto" w:hAnsi="Roboto"/>
        </w:rPr>
        <w:t>Developed, designed, and implemented a new Angular application that utilizes a node.js API for client to plan pricing and promotions on individual retail products throughout the year</w:t>
      </w:r>
      <w:r w:rsidR="00E50FF2">
        <w:rPr>
          <w:rFonts w:ascii="Roboto" w:hAnsi="Roboto"/>
        </w:rPr>
        <w:t>, allowing for optimized selling of goods and increased performance</w:t>
      </w:r>
      <w:r w:rsidRPr="001C3450">
        <w:rPr>
          <w:rFonts w:ascii="Roboto" w:hAnsi="Roboto"/>
        </w:rPr>
        <w:t>.</w:t>
      </w:r>
    </w:p>
    <w:p w14:paraId="42C05B20" w14:textId="60A793A2" w:rsidR="001C3450" w:rsidRPr="001C3450" w:rsidRDefault="00674B33" w:rsidP="001C3450">
      <w:pPr>
        <w:pStyle w:val="Crossbulletlist"/>
        <w:rPr>
          <w:rFonts w:ascii="Roboto" w:hAnsi="Roboto"/>
        </w:rPr>
      </w:pPr>
      <w:r>
        <w:rPr>
          <w:rFonts w:ascii="Roboto" w:hAnsi="Roboto"/>
        </w:rPr>
        <w:t>Assist with the training and guidance of</w:t>
      </w:r>
      <w:r w:rsidR="00E50FF2">
        <w:rPr>
          <w:rFonts w:ascii="Roboto" w:hAnsi="Roboto"/>
        </w:rPr>
        <w:t xml:space="preserve"> other team developers</w:t>
      </w:r>
      <w:r>
        <w:rPr>
          <w:rFonts w:ascii="Roboto" w:hAnsi="Roboto"/>
        </w:rPr>
        <w:t>, leading specific project tactics that</w:t>
      </w:r>
      <w:r w:rsidR="00E50FF2">
        <w:rPr>
          <w:rFonts w:ascii="Roboto" w:hAnsi="Roboto"/>
        </w:rPr>
        <w:t xml:space="preserve"> </w:t>
      </w:r>
      <w:r>
        <w:rPr>
          <w:rFonts w:ascii="Roboto" w:hAnsi="Roboto"/>
        </w:rPr>
        <w:t>increase the organizational</w:t>
      </w:r>
      <w:r w:rsidR="00E50FF2">
        <w:rPr>
          <w:rFonts w:ascii="Roboto" w:hAnsi="Roboto"/>
        </w:rPr>
        <w:t xml:space="preserve"> efficiencies</w:t>
      </w:r>
      <w:r>
        <w:rPr>
          <w:rFonts w:ascii="Roboto" w:hAnsi="Roboto"/>
        </w:rPr>
        <w:t>.</w:t>
      </w:r>
    </w:p>
    <w:p w14:paraId="37858144" w14:textId="6331C92A" w:rsidR="00877D09" w:rsidRPr="00A135AE" w:rsidRDefault="00A135AE" w:rsidP="00A135AE">
      <w:pPr>
        <w:pStyle w:val="Crossbulletlist"/>
        <w:rPr>
          <w:rFonts w:ascii="Roboto" w:hAnsi="Roboto"/>
        </w:rPr>
      </w:pPr>
      <w:r w:rsidRPr="00A135AE">
        <w:rPr>
          <w:rFonts w:ascii="Roboto" w:hAnsi="Roboto"/>
        </w:rPr>
        <w:t>Developed, designed, and implemented an Angular application with heavy Ag-Grid integration. This allowed the client to shorten over 25+ hours of manual excel work into a more streamlined and automated process.</w:t>
      </w:r>
    </w:p>
    <w:p w14:paraId="49FBF396" w14:textId="37474C96" w:rsidR="001C31D4" w:rsidRPr="00597523" w:rsidRDefault="001C31D4" w:rsidP="001C31D4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 xml:space="preserve">3/30/2015 – </w:t>
      </w:r>
      <w:r w:rsidR="00877D09">
        <w:rPr>
          <w:rFonts w:ascii="Roboto" w:hAnsi="Roboto"/>
        </w:rPr>
        <w:t>3/27/2018</w:t>
      </w:r>
      <w:r w:rsidRPr="00597523">
        <w:rPr>
          <w:rFonts w:ascii="Roboto" w:hAnsi="Roboto"/>
        </w:rPr>
        <w:t xml:space="preserve">         Deloitte</w:t>
      </w:r>
      <w:r w:rsidRPr="00597523">
        <w:rPr>
          <w:rFonts w:ascii="Roboto" w:hAnsi="Roboto"/>
        </w:rPr>
        <w:tab/>
        <w:t>Washington, DC</w:t>
      </w:r>
    </w:p>
    <w:p w14:paraId="61BC95DC" w14:textId="77777777" w:rsidR="001C31D4" w:rsidRPr="00597523" w:rsidRDefault="001C31D4" w:rsidP="001C31D4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Consultant</w:t>
      </w:r>
    </w:p>
    <w:p w14:paraId="1ACE06FE" w14:textId="77777777" w:rsidR="001C31D4" w:rsidRPr="00597523" w:rsidRDefault="001C31D4" w:rsidP="001C31D4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Designed and developed new website for the Defense Health Agency Enterprise Architecture Branch using HTML and Javascript</w:t>
      </w:r>
    </w:p>
    <w:p w14:paraId="6CEF1197" w14:textId="77777777" w:rsidR="001C31D4" w:rsidRPr="00597523" w:rsidRDefault="001C31D4" w:rsidP="001C31D4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Designed and developed a web application for gathering information and saving it directly to a back end database </w:t>
      </w:r>
      <w:r w:rsidRPr="00597523">
        <w:rPr>
          <w:rFonts w:ascii="Roboto" w:hAnsi="Roboto"/>
        </w:rPr>
        <w:lastRenderedPageBreak/>
        <w:t>for use by a reporting tool using AngularJS, Javascript and HTML</w:t>
      </w:r>
    </w:p>
    <w:p w14:paraId="2A82CD76" w14:textId="77777777" w:rsidR="001C31D4" w:rsidRPr="00597523" w:rsidRDefault="001C31D4" w:rsidP="001C31D4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Designed and developed a </w:t>
      </w:r>
      <w:r w:rsidR="008E5037" w:rsidRPr="00597523">
        <w:rPr>
          <w:rFonts w:ascii="Roboto" w:hAnsi="Roboto"/>
        </w:rPr>
        <w:t xml:space="preserve">lightweight </w:t>
      </w:r>
      <w:r w:rsidRPr="00597523">
        <w:rPr>
          <w:rFonts w:ascii="Roboto" w:hAnsi="Roboto"/>
        </w:rPr>
        <w:t xml:space="preserve">web application for </w:t>
      </w:r>
      <w:r w:rsidR="008E5037" w:rsidRPr="00597523">
        <w:rPr>
          <w:rFonts w:ascii="Roboto" w:hAnsi="Roboto"/>
        </w:rPr>
        <w:t>monitoring Server logs and processes that retrieves and save</w:t>
      </w:r>
      <w:r w:rsidR="000A4339" w:rsidRPr="00597523">
        <w:rPr>
          <w:rFonts w:ascii="Roboto" w:hAnsi="Roboto"/>
        </w:rPr>
        <w:t>s</w:t>
      </w:r>
      <w:r w:rsidR="008E5037" w:rsidRPr="00597523">
        <w:rPr>
          <w:rFonts w:ascii="Roboto" w:hAnsi="Roboto"/>
        </w:rPr>
        <w:t xml:space="preserve"> to a </w:t>
      </w:r>
      <w:r w:rsidR="000A4339" w:rsidRPr="00597523">
        <w:rPr>
          <w:rFonts w:ascii="Roboto" w:hAnsi="Roboto"/>
        </w:rPr>
        <w:t>My</w:t>
      </w:r>
      <w:r w:rsidR="008E5037" w:rsidRPr="00597523">
        <w:rPr>
          <w:rFonts w:ascii="Roboto" w:hAnsi="Roboto"/>
        </w:rPr>
        <w:t>SQL database</w:t>
      </w:r>
      <w:r w:rsidR="000A4339" w:rsidRPr="00597523">
        <w:rPr>
          <w:rFonts w:ascii="Roboto" w:hAnsi="Roboto"/>
        </w:rPr>
        <w:t xml:space="preserve"> using AngularJS and Angular Material</w:t>
      </w:r>
    </w:p>
    <w:p w14:paraId="7710E83A" w14:textId="77777777" w:rsidR="00F8444E" w:rsidRPr="00F8444E" w:rsidRDefault="00F8444E" w:rsidP="00F8444E">
      <w:pPr>
        <w:pStyle w:val="Crossbulletlist"/>
        <w:rPr>
          <w:rFonts w:ascii="Roboto" w:hAnsi="Roboto"/>
        </w:rPr>
      </w:pPr>
      <w:r>
        <w:rPr>
          <w:rFonts w:ascii="Roboto" w:hAnsi="Roboto"/>
        </w:rPr>
        <w:t>Part of the team that d</w:t>
      </w:r>
      <w:r w:rsidR="00ED48FF" w:rsidRPr="00597523">
        <w:rPr>
          <w:rFonts w:ascii="Roboto" w:hAnsi="Roboto"/>
        </w:rPr>
        <w:t xml:space="preserve">esigned and developed a web application </w:t>
      </w:r>
      <w:r>
        <w:rPr>
          <w:rFonts w:ascii="Roboto" w:hAnsi="Roboto"/>
        </w:rPr>
        <w:t xml:space="preserve">analytics </w:t>
      </w:r>
      <w:r w:rsidR="00ED48FF" w:rsidRPr="00597523">
        <w:rPr>
          <w:rFonts w:ascii="Roboto" w:hAnsi="Roboto"/>
        </w:rPr>
        <w:t xml:space="preserve">reporting tool for showing multiple sets of data in a number of different </w:t>
      </w:r>
      <w:r w:rsidR="00260B55" w:rsidRPr="00597523">
        <w:rPr>
          <w:rFonts w:ascii="Roboto" w:hAnsi="Roboto"/>
        </w:rPr>
        <w:t>charts</w:t>
      </w:r>
      <w:r w:rsidR="00ED48FF" w:rsidRPr="00597523">
        <w:rPr>
          <w:rFonts w:ascii="Roboto" w:hAnsi="Roboto"/>
        </w:rPr>
        <w:t xml:space="preserve"> using D3.js</w:t>
      </w:r>
      <w:r w:rsidR="00260B55" w:rsidRPr="00597523">
        <w:rPr>
          <w:rFonts w:ascii="Roboto" w:hAnsi="Roboto"/>
        </w:rPr>
        <w:t>, AngularJS, HTML, Javascript, and CSS.</w:t>
      </w:r>
    </w:p>
    <w:p w14:paraId="5EA9FA65" w14:textId="77777777" w:rsidR="00025ADA" w:rsidRPr="00597523" w:rsidRDefault="0023083C" w:rsidP="00025ADA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 xml:space="preserve">3/10/2014 – </w:t>
      </w:r>
      <w:r w:rsidR="008B2032" w:rsidRPr="00597523">
        <w:rPr>
          <w:rFonts w:ascii="Roboto" w:hAnsi="Roboto"/>
        </w:rPr>
        <w:t xml:space="preserve">2/6/2015   </w:t>
      </w:r>
      <w:r w:rsidRPr="00597523">
        <w:rPr>
          <w:rFonts w:ascii="Roboto" w:hAnsi="Roboto"/>
        </w:rPr>
        <w:t xml:space="preserve">     </w:t>
      </w:r>
      <w:r w:rsidR="008B2032" w:rsidRPr="00597523">
        <w:rPr>
          <w:rFonts w:ascii="Roboto" w:hAnsi="Roboto"/>
        </w:rPr>
        <w:t xml:space="preserve"> Perficient</w:t>
      </w:r>
      <w:r w:rsidRPr="00597523">
        <w:rPr>
          <w:rFonts w:ascii="Roboto" w:hAnsi="Roboto"/>
        </w:rPr>
        <w:t>, Inc.</w:t>
      </w:r>
      <w:r w:rsidRPr="00597523">
        <w:rPr>
          <w:rFonts w:ascii="Roboto" w:hAnsi="Roboto"/>
        </w:rPr>
        <w:tab/>
        <w:t>Work from Home</w:t>
      </w:r>
    </w:p>
    <w:p w14:paraId="39F7E250" w14:textId="77777777" w:rsidR="00025ADA" w:rsidRPr="00597523" w:rsidRDefault="0023083C" w:rsidP="00025ADA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Technical Consultant</w:t>
      </w:r>
    </w:p>
    <w:p w14:paraId="75B1E6EF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Installation of GSA</w:t>
      </w:r>
      <w:r w:rsidR="00E01650" w:rsidRPr="00597523">
        <w:rPr>
          <w:rFonts w:ascii="Roboto" w:hAnsi="Roboto"/>
        </w:rPr>
        <w:t>(Google Search Appliance)</w:t>
      </w:r>
      <w:r w:rsidRPr="00597523">
        <w:rPr>
          <w:rFonts w:ascii="Roboto" w:hAnsi="Roboto"/>
        </w:rPr>
        <w:t xml:space="preserve"> into Company’s existing systems</w:t>
      </w:r>
    </w:p>
    <w:p w14:paraId="44F550CA" w14:textId="77777777" w:rsidR="00025ADA" w:rsidRPr="00597523" w:rsidRDefault="001C31D4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Installation </w:t>
      </w:r>
      <w:r w:rsidR="0023083C" w:rsidRPr="00597523">
        <w:rPr>
          <w:rFonts w:ascii="Roboto" w:hAnsi="Roboto"/>
        </w:rPr>
        <w:t xml:space="preserve">of </w:t>
      </w:r>
      <w:r w:rsidR="00242C6C" w:rsidRPr="00597523">
        <w:rPr>
          <w:rFonts w:ascii="Roboto" w:hAnsi="Roboto"/>
        </w:rPr>
        <w:t xml:space="preserve">GSA(Google Search Appliance)  </w:t>
      </w:r>
      <w:r w:rsidR="0023083C" w:rsidRPr="00597523">
        <w:rPr>
          <w:rFonts w:ascii="Roboto" w:hAnsi="Roboto"/>
        </w:rPr>
        <w:t>Connectors</w:t>
      </w:r>
      <w:r w:rsidR="00242C6C" w:rsidRPr="00597523">
        <w:rPr>
          <w:rFonts w:ascii="Roboto" w:hAnsi="Roboto"/>
        </w:rPr>
        <w:t xml:space="preserve"> </w:t>
      </w:r>
      <w:r w:rsidR="0023083C" w:rsidRPr="00597523">
        <w:rPr>
          <w:rFonts w:ascii="Roboto" w:hAnsi="Roboto"/>
        </w:rPr>
        <w:t>(Sharepoint,LDAP,JIRA) into Company’s data for public and secure searching</w:t>
      </w:r>
    </w:p>
    <w:p w14:paraId="122939DD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 xml:space="preserve">Setup of </w:t>
      </w:r>
      <w:r w:rsidR="00242C6C" w:rsidRPr="00597523">
        <w:rPr>
          <w:rFonts w:ascii="Roboto" w:hAnsi="Roboto"/>
        </w:rPr>
        <w:t xml:space="preserve">GSA (Google Search Appliance) </w:t>
      </w:r>
      <w:r w:rsidRPr="00597523">
        <w:rPr>
          <w:rFonts w:ascii="Roboto" w:hAnsi="Roboto"/>
        </w:rPr>
        <w:t>Front end UI to customer specifications.</w:t>
      </w:r>
    </w:p>
    <w:p w14:paraId="529D9D04" w14:textId="77777777" w:rsidR="00641CB0" w:rsidRPr="00CE6FCF" w:rsidRDefault="0023083C" w:rsidP="00CE6FCF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Maintenance and enhancements of GSA and its UI to Company’s specifications</w:t>
      </w:r>
    </w:p>
    <w:p w14:paraId="039D721B" w14:textId="77777777" w:rsidR="00025ADA" w:rsidRPr="00597523" w:rsidRDefault="0023083C" w:rsidP="00025ADA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>07/02/2012 – 02/28/2014        McLane Co.</w:t>
      </w:r>
      <w:r w:rsidRPr="00597523">
        <w:rPr>
          <w:rFonts w:ascii="Roboto" w:hAnsi="Roboto"/>
        </w:rPr>
        <w:tab/>
        <w:t>Temple</w:t>
      </w:r>
      <w:r w:rsidR="00025ADA" w:rsidRPr="00597523">
        <w:rPr>
          <w:rFonts w:ascii="Roboto" w:hAnsi="Roboto"/>
        </w:rPr>
        <w:t xml:space="preserve">, </w:t>
      </w:r>
      <w:r w:rsidRPr="00597523">
        <w:rPr>
          <w:rFonts w:ascii="Roboto" w:hAnsi="Roboto"/>
        </w:rPr>
        <w:t>TX</w:t>
      </w:r>
    </w:p>
    <w:p w14:paraId="4A2F2C82" w14:textId="77777777" w:rsidR="00025ADA" w:rsidRPr="00597523" w:rsidRDefault="0023083C" w:rsidP="00025ADA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Programmer</w:t>
      </w:r>
    </w:p>
    <w:p w14:paraId="0ECB41A2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Participated in a 20 person team doing analysis, design, development, implementation, enhancements</w:t>
      </w:r>
      <w:r w:rsidR="007C6080" w:rsidRPr="00597523">
        <w:rPr>
          <w:rFonts w:ascii="Roboto" w:hAnsi="Roboto"/>
        </w:rPr>
        <w:t>,</w:t>
      </w:r>
      <w:r w:rsidRPr="00597523">
        <w:rPr>
          <w:rFonts w:ascii="Roboto" w:hAnsi="Roboto"/>
        </w:rPr>
        <w:t xml:space="preserve"> and testing of web applications utilizing Java, J2EE and Vaadin technologies.</w:t>
      </w:r>
    </w:p>
    <w:p w14:paraId="26A1A57E" w14:textId="77777777" w:rsidR="00025ADA" w:rsidRPr="00597523" w:rsidRDefault="0023083C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Coded and maintained front-end development of web application screen</w:t>
      </w:r>
    </w:p>
    <w:p w14:paraId="22568ABF" w14:textId="44982224" w:rsidR="00025ADA" w:rsidRDefault="00C41FE1" w:rsidP="00025ADA">
      <w:pPr>
        <w:pStyle w:val="Crossbulletlist"/>
        <w:rPr>
          <w:rFonts w:ascii="Roboto" w:hAnsi="Roboto"/>
        </w:rPr>
      </w:pPr>
      <w:r w:rsidRPr="00597523">
        <w:rPr>
          <w:rFonts w:ascii="Roboto" w:hAnsi="Roboto"/>
        </w:rPr>
        <w:t>Created detailed d</w:t>
      </w:r>
      <w:r w:rsidR="0023083C" w:rsidRPr="00597523">
        <w:rPr>
          <w:rFonts w:ascii="Roboto" w:hAnsi="Roboto"/>
        </w:rPr>
        <w:t>esign specs for new applications</w:t>
      </w:r>
    </w:p>
    <w:p w14:paraId="6D158F29" w14:textId="06DD6ED5" w:rsidR="00F8444E" w:rsidRPr="001C3450" w:rsidRDefault="001C3450" w:rsidP="001C3450">
      <w:pPr>
        <w:pStyle w:val="Crossbulletlist"/>
        <w:rPr>
          <w:rFonts w:ascii="Roboto" w:hAnsi="Roboto"/>
        </w:rPr>
      </w:pPr>
      <w:r>
        <w:rPr>
          <w:rFonts w:ascii="Roboto" w:hAnsi="Roboto"/>
        </w:rPr>
        <w:t>Converted applications from JSF to Vaadin</w:t>
      </w:r>
    </w:p>
    <w:p w14:paraId="6F220690" w14:textId="77777777" w:rsidR="00F8444E" w:rsidRPr="00597523" w:rsidRDefault="00F8444E" w:rsidP="00F8444E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Education</w:t>
      </w:r>
    </w:p>
    <w:p w14:paraId="0762A718" w14:textId="77777777" w:rsidR="00F8444E" w:rsidRPr="00597523" w:rsidRDefault="00F8444E" w:rsidP="00F8444E">
      <w:pPr>
        <w:pStyle w:val="Textwiththreetabs"/>
        <w:rPr>
          <w:rFonts w:ascii="Roboto" w:hAnsi="Roboto"/>
        </w:rPr>
      </w:pPr>
      <w:r w:rsidRPr="00597523">
        <w:rPr>
          <w:rFonts w:ascii="Roboto" w:hAnsi="Roboto"/>
        </w:rPr>
        <w:t>[2008] – [2012]</w:t>
      </w:r>
      <w:r w:rsidRPr="00597523">
        <w:rPr>
          <w:rFonts w:ascii="Roboto" w:hAnsi="Roboto"/>
        </w:rPr>
        <w:tab/>
        <w:t>Wheeling Jesuit University</w:t>
      </w:r>
      <w:r w:rsidRPr="00597523">
        <w:rPr>
          <w:rFonts w:ascii="Roboto" w:hAnsi="Roboto"/>
        </w:rPr>
        <w:tab/>
        <w:t>Wheeling, WV</w:t>
      </w:r>
    </w:p>
    <w:p w14:paraId="17CE3668" w14:textId="144F74A3" w:rsidR="00F8444E" w:rsidRPr="00F8444E" w:rsidRDefault="00F8444E" w:rsidP="001C3450">
      <w:pPr>
        <w:pStyle w:val="ItalicExpanded"/>
        <w:rPr>
          <w:rFonts w:ascii="Roboto" w:hAnsi="Roboto"/>
        </w:rPr>
      </w:pPr>
      <w:r w:rsidRPr="00597523">
        <w:rPr>
          <w:rFonts w:ascii="Roboto" w:hAnsi="Roboto"/>
        </w:rPr>
        <w:t>Bachelors of Science in Computer Science</w:t>
      </w:r>
    </w:p>
    <w:p w14:paraId="5D09E7DB" w14:textId="77777777" w:rsidR="00C863AA" w:rsidRPr="00597523" w:rsidRDefault="00C863AA" w:rsidP="00C863AA">
      <w:pPr>
        <w:pStyle w:val="SectionTitle"/>
        <w:rPr>
          <w:rFonts w:ascii="Roboto" w:hAnsi="Roboto"/>
        </w:rPr>
      </w:pPr>
      <w:r w:rsidRPr="00597523">
        <w:rPr>
          <w:rFonts w:ascii="Roboto" w:hAnsi="Roboto"/>
        </w:rPr>
        <w:t>Languages/tools</w:t>
      </w:r>
    </w:p>
    <w:p w14:paraId="60109F9D" w14:textId="270A8CD7" w:rsidR="00C863AA" w:rsidRPr="00597523" w:rsidRDefault="00C863AA" w:rsidP="00C863AA">
      <w:pPr>
        <w:pStyle w:val="Normalwithleftindent"/>
        <w:rPr>
          <w:rFonts w:ascii="Roboto" w:hAnsi="Roboto"/>
        </w:rPr>
      </w:pPr>
      <w:r w:rsidRPr="00597523">
        <w:rPr>
          <w:rFonts w:ascii="Roboto" w:hAnsi="Roboto"/>
        </w:rPr>
        <w:t>Hands on experience: Java EE, Javascript, Angular,</w:t>
      </w:r>
      <w:r w:rsidR="007D7C8A" w:rsidRPr="00597523">
        <w:rPr>
          <w:rFonts w:ascii="Roboto" w:hAnsi="Roboto"/>
        </w:rPr>
        <w:t xml:space="preserve"> Angular Material,</w:t>
      </w:r>
      <w:r w:rsidR="00ED48FF" w:rsidRPr="00597523">
        <w:rPr>
          <w:rFonts w:ascii="Roboto" w:hAnsi="Roboto"/>
        </w:rPr>
        <w:t xml:space="preserve"> D3.js,</w:t>
      </w:r>
      <w:r w:rsidR="00977A65">
        <w:rPr>
          <w:rFonts w:ascii="Roboto" w:hAnsi="Roboto"/>
        </w:rPr>
        <w:t xml:space="preserve"> eCharts,</w:t>
      </w:r>
      <w:r w:rsidR="00ED48FF" w:rsidRPr="00597523">
        <w:rPr>
          <w:rFonts w:ascii="Roboto" w:hAnsi="Roboto"/>
        </w:rPr>
        <w:t xml:space="preserve"> </w:t>
      </w:r>
      <w:r w:rsidR="00242C6C" w:rsidRPr="00597523">
        <w:rPr>
          <w:rFonts w:ascii="Roboto" w:hAnsi="Roboto"/>
        </w:rPr>
        <w:t>Jquery,</w:t>
      </w:r>
      <w:r w:rsidR="00342156">
        <w:rPr>
          <w:rFonts w:ascii="Roboto" w:hAnsi="Roboto"/>
        </w:rPr>
        <w:t xml:space="preserve"> Node, Express,</w:t>
      </w:r>
      <w:r w:rsidR="00242C6C" w:rsidRPr="00597523">
        <w:rPr>
          <w:rFonts w:ascii="Roboto" w:hAnsi="Roboto"/>
        </w:rPr>
        <w:t xml:space="preserve"> Vaadin, HTML, CSS, My</w:t>
      </w:r>
      <w:r w:rsidRPr="00597523">
        <w:rPr>
          <w:rFonts w:ascii="Roboto" w:hAnsi="Roboto"/>
        </w:rPr>
        <w:t>SQL, Eclipse IDE, Microsoft Suite, RAD</w:t>
      </w:r>
      <w:r w:rsidR="00F7314D" w:rsidRPr="00597523">
        <w:rPr>
          <w:rFonts w:ascii="Roboto" w:hAnsi="Roboto"/>
        </w:rPr>
        <w:t>, Spring, Maven</w:t>
      </w:r>
      <w:r w:rsidR="00F67878" w:rsidRPr="00597523">
        <w:rPr>
          <w:rFonts w:ascii="Roboto" w:hAnsi="Roboto"/>
        </w:rPr>
        <w:t>, Hibernate</w:t>
      </w:r>
      <w:r w:rsidR="0042145C">
        <w:rPr>
          <w:rFonts w:ascii="Roboto" w:hAnsi="Roboto"/>
        </w:rPr>
        <w:t>, Grunt, Webpack, Git, TortoiseSVN</w:t>
      </w:r>
      <w:r w:rsidR="001C3450">
        <w:rPr>
          <w:rFonts w:ascii="Roboto" w:hAnsi="Roboto"/>
        </w:rPr>
        <w:t>,</w:t>
      </w:r>
      <w:r w:rsidR="00F8444E">
        <w:rPr>
          <w:rFonts w:ascii="Roboto" w:hAnsi="Roboto"/>
        </w:rPr>
        <w:t xml:space="preserve"> Bootstrap</w:t>
      </w:r>
    </w:p>
    <w:p w14:paraId="78C828D1" w14:textId="77777777" w:rsidR="00816890" w:rsidRPr="00597523" w:rsidRDefault="00C863AA" w:rsidP="00CE6FCF">
      <w:pPr>
        <w:pStyle w:val="Normalwithleftindent"/>
        <w:rPr>
          <w:rFonts w:ascii="Roboto" w:hAnsi="Roboto"/>
        </w:rPr>
      </w:pPr>
      <w:r w:rsidRPr="00597523">
        <w:rPr>
          <w:rFonts w:ascii="Roboto" w:hAnsi="Roboto"/>
        </w:rPr>
        <w:lastRenderedPageBreak/>
        <w:br/>
        <w:t>Willing and able to learn new languages!</w:t>
      </w:r>
    </w:p>
    <w:sectPr w:rsidR="00816890" w:rsidRPr="00597523" w:rsidSect="00816890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0F25895"/>
    <w:multiLevelType w:val="hybridMultilevel"/>
    <w:tmpl w:val="A2226642"/>
    <w:lvl w:ilvl="0" w:tplc="7D2A51E8">
      <w:start w:val="1"/>
      <w:numFmt w:val="bullet"/>
      <w:pStyle w:val="Crossbulletlist"/>
      <w:lvlText w:val="+"/>
      <w:lvlJc w:val="left"/>
      <w:pPr>
        <w:ind w:left="279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PersonalInf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8"/>
  </w:num>
  <w:num w:numId="21">
    <w:abstractNumId w:val="1"/>
  </w:num>
  <w:num w:numId="22">
    <w:abstractNumId w:val="3"/>
  </w:num>
  <w:num w:numId="23">
    <w:abstractNumId w:val="5"/>
  </w:num>
  <w:num w:numId="24">
    <w:abstractNumId w:val="7"/>
  </w:num>
  <w:num w:numId="25">
    <w:abstractNumId w:val="4"/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ResumeStyle" w:val="2"/>
  </w:docVars>
  <w:rsids>
    <w:rsidRoot w:val="00816890"/>
    <w:rsid w:val="00025ADA"/>
    <w:rsid w:val="000A4339"/>
    <w:rsid w:val="000B30C3"/>
    <w:rsid w:val="000C7865"/>
    <w:rsid w:val="0019194F"/>
    <w:rsid w:val="001C31D4"/>
    <w:rsid w:val="001C3450"/>
    <w:rsid w:val="001E2504"/>
    <w:rsid w:val="0023083C"/>
    <w:rsid w:val="00242C6C"/>
    <w:rsid w:val="00252964"/>
    <w:rsid w:val="00260B55"/>
    <w:rsid w:val="002A5E50"/>
    <w:rsid w:val="002D15CD"/>
    <w:rsid w:val="002F6E88"/>
    <w:rsid w:val="00342156"/>
    <w:rsid w:val="00345105"/>
    <w:rsid w:val="0036753F"/>
    <w:rsid w:val="003D1337"/>
    <w:rsid w:val="0042145C"/>
    <w:rsid w:val="004B5239"/>
    <w:rsid w:val="004C0CCB"/>
    <w:rsid w:val="004F0B71"/>
    <w:rsid w:val="005200D7"/>
    <w:rsid w:val="0052590B"/>
    <w:rsid w:val="00597523"/>
    <w:rsid w:val="0063794C"/>
    <w:rsid w:val="00641CB0"/>
    <w:rsid w:val="00674B33"/>
    <w:rsid w:val="00712387"/>
    <w:rsid w:val="007426C1"/>
    <w:rsid w:val="007C6080"/>
    <w:rsid w:val="007D7C8A"/>
    <w:rsid w:val="007E0646"/>
    <w:rsid w:val="00805565"/>
    <w:rsid w:val="00816890"/>
    <w:rsid w:val="0084196F"/>
    <w:rsid w:val="00877D09"/>
    <w:rsid w:val="008B2032"/>
    <w:rsid w:val="008C5E88"/>
    <w:rsid w:val="008E5037"/>
    <w:rsid w:val="00976726"/>
    <w:rsid w:val="00977A65"/>
    <w:rsid w:val="009F5577"/>
    <w:rsid w:val="00A071DD"/>
    <w:rsid w:val="00A135AE"/>
    <w:rsid w:val="00AD0699"/>
    <w:rsid w:val="00AD3A6B"/>
    <w:rsid w:val="00AE01B0"/>
    <w:rsid w:val="00B313EC"/>
    <w:rsid w:val="00B65216"/>
    <w:rsid w:val="00B96660"/>
    <w:rsid w:val="00BC08AB"/>
    <w:rsid w:val="00C41FE1"/>
    <w:rsid w:val="00C863AA"/>
    <w:rsid w:val="00CE6FCF"/>
    <w:rsid w:val="00D34815"/>
    <w:rsid w:val="00D50046"/>
    <w:rsid w:val="00D95CF5"/>
    <w:rsid w:val="00DE05E8"/>
    <w:rsid w:val="00E01650"/>
    <w:rsid w:val="00E50FF2"/>
    <w:rsid w:val="00ED48FF"/>
    <w:rsid w:val="00F67878"/>
    <w:rsid w:val="00F7314D"/>
    <w:rsid w:val="00F84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C6487"/>
  <w15:docId w15:val="{A28AD803-0D2A-4A7C-BA7F-5A602003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60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816890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816890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816890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816890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816890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816890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ibilitieslist">
    <w:name w:val="Responsibilities list"/>
    <w:basedOn w:val="BodyText"/>
    <w:rsid w:val="00B96660"/>
    <w:pPr>
      <w:tabs>
        <w:tab w:val="num" w:pos="360"/>
      </w:tabs>
      <w:spacing w:after="60"/>
      <w:ind w:left="528" w:right="244" w:hanging="244"/>
    </w:pPr>
  </w:style>
  <w:style w:type="paragraph" w:styleId="BodyText">
    <w:name w:val="Body Text"/>
    <w:basedOn w:val="Normal"/>
    <w:rsid w:val="00816890"/>
    <w:pPr>
      <w:spacing w:after="220" w:line="240" w:lineRule="atLeast"/>
    </w:pPr>
  </w:style>
  <w:style w:type="character" w:styleId="Hyperlink">
    <w:name w:val="Hyperlink"/>
    <w:uiPriority w:val="99"/>
    <w:unhideWhenUsed/>
    <w:rsid w:val="00D50046"/>
    <w:rPr>
      <w:color w:val="0000FF"/>
      <w:u w:val="single"/>
    </w:rPr>
  </w:style>
  <w:style w:type="paragraph" w:customStyle="1" w:styleId="Contactinfo">
    <w:name w:val="Contact info"/>
    <w:basedOn w:val="Normal"/>
    <w:rsid w:val="0081689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ItalicExpanded"/>
    <w:rsid w:val="0081689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Responsibilitieslist"/>
    <w:rsid w:val="0081689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ItalicExpanded">
    <w:name w:val="Italic Expanded"/>
    <w:next w:val="Responsibilitieslist"/>
    <w:rsid w:val="00025ADA"/>
    <w:pPr>
      <w:spacing w:after="80" w:line="220" w:lineRule="atLeast"/>
      <w:ind w:left="2074"/>
    </w:pPr>
    <w:rPr>
      <w:rFonts w:ascii="Garamond" w:hAnsi="Garamond"/>
      <w:i/>
      <w:spacing w:val="16"/>
      <w:sz w:val="23"/>
    </w:rPr>
  </w:style>
  <w:style w:type="paragraph" w:customStyle="1" w:styleId="Name">
    <w:name w:val="Name"/>
    <w:basedOn w:val="Normal"/>
    <w:next w:val="Normal"/>
    <w:rsid w:val="0081689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816890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025ADA"/>
    <w:pPr>
      <w:pBdr>
        <w:bottom w:val="single" w:sz="6" w:space="1" w:color="808080"/>
      </w:pBdr>
      <w:spacing w:before="40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Responsibilitieslist"/>
    <w:next w:val="Responsibilitieslist"/>
    <w:rsid w:val="00816890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rsid w:val="00816890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81689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816890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816890"/>
    <w:pPr>
      <w:keepNext/>
    </w:pPr>
  </w:style>
  <w:style w:type="paragraph" w:customStyle="1" w:styleId="CityState">
    <w:name w:val="City/State"/>
    <w:basedOn w:val="BodyText"/>
    <w:next w:val="BodyText"/>
    <w:rsid w:val="00816890"/>
    <w:pPr>
      <w:keepNext/>
    </w:pPr>
  </w:style>
  <w:style w:type="character" w:customStyle="1" w:styleId="Lead-inEmphasis">
    <w:name w:val="Lead-in Emphasis"/>
    <w:rsid w:val="00816890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816890"/>
  </w:style>
  <w:style w:type="paragraph" w:styleId="Footer">
    <w:name w:val="footer"/>
    <w:basedOn w:val="HeaderBase"/>
    <w:rsid w:val="00816890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816890"/>
    <w:rPr>
      <w:i/>
      <w:caps w:val="0"/>
      <w:spacing w:val="10"/>
      <w:sz w:val="24"/>
    </w:rPr>
  </w:style>
  <w:style w:type="character" w:styleId="PageNumber">
    <w:name w:val="page number"/>
    <w:rsid w:val="00816890"/>
    <w:rPr>
      <w:sz w:val="24"/>
    </w:rPr>
  </w:style>
  <w:style w:type="character" w:styleId="Emphasis">
    <w:name w:val="Emphasis"/>
    <w:qFormat/>
    <w:rsid w:val="00816890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816890"/>
    <w:pPr>
      <w:ind w:left="720"/>
    </w:pPr>
  </w:style>
  <w:style w:type="character" w:customStyle="1" w:styleId="Job">
    <w:name w:val="Job"/>
    <w:basedOn w:val="DefaultParagraphFont"/>
    <w:rsid w:val="00816890"/>
  </w:style>
  <w:style w:type="paragraph" w:customStyle="1" w:styleId="PersonalData">
    <w:name w:val="Personal Data"/>
    <w:basedOn w:val="BodyText"/>
    <w:rsid w:val="0081689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ItalicExpanded"/>
    <w:rsid w:val="00816890"/>
    <w:pPr>
      <w:spacing w:before="60"/>
    </w:pPr>
  </w:style>
  <w:style w:type="paragraph" w:customStyle="1" w:styleId="NoTitle">
    <w:name w:val="No Title"/>
    <w:basedOn w:val="SectionTitle"/>
    <w:rsid w:val="00816890"/>
    <w:pPr>
      <w:pBdr>
        <w:bottom w:val="none" w:sz="0" w:space="0" w:color="auto"/>
      </w:pBdr>
    </w:pPr>
  </w:style>
  <w:style w:type="character" w:customStyle="1" w:styleId="papertitle">
    <w:name w:val="papertitle"/>
    <w:basedOn w:val="DefaultParagraphFont"/>
    <w:rsid w:val="001E2504"/>
  </w:style>
  <w:style w:type="paragraph" w:customStyle="1" w:styleId="References">
    <w:name w:val="References"/>
    <w:basedOn w:val="Objective"/>
    <w:rsid w:val="00B96660"/>
    <w:pPr>
      <w:spacing w:after="120"/>
      <w:ind w:left="482" w:hanging="482"/>
    </w:pPr>
  </w:style>
  <w:style w:type="paragraph" w:customStyle="1" w:styleId="Educationdegree">
    <w:name w:val="Education degree"/>
    <w:basedOn w:val="ItalicExpanded"/>
    <w:qFormat/>
    <w:rsid w:val="00A071DD"/>
  </w:style>
  <w:style w:type="paragraph" w:styleId="NoSpacing">
    <w:name w:val="No Spacing"/>
    <w:uiPriority w:val="1"/>
    <w:qFormat/>
    <w:rsid w:val="00D50046"/>
    <w:rPr>
      <w:rFonts w:ascii="Calibri" w:eastAsia="Calibri" w:hAnsi="Calibri"/>
      <w:sz w:val="22"/>
      <w:szCs w:val="22"/>
    </w:rPr>
  </w:style>
  <w:style w:type="paragraph" w:customStyle="1" w:styleId="Box">
    <w:name w:val="Box"/>
    <w:basedOn w:val="Normal"/>
    <w:qFormat/>
    <w:rsid w:val="00D50046"/>
    <w:pPr>
      <w:spacing w:line="280" w:lineRule="exact"/>
      <w:jc w:val="left"/>
    </w:pPr>
    <w:rPr>
      <w:rFonts w:ascii="Arial" w:eastAsia="Calibri" w:hAnsi="Arial" w:cs="Arial"/>
      <w:color w:val="323232"/>
      <w:sz w:val="20"/>
    </w:rPr>
  </w:style>
  <w:style w:type="paragraph" w:styleId="NormalWeb">
    <w:name w:val="Normal (Web)"/>
    <w:basedOn w:val="Normal"/>
    <w:uiPriority w:val="99"/>
    <w:semiHidden/>
    <w:unhideWhenUsed/>
    <w:rsid w:val="009767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extwiththreetabs">
    <w:name w:val="Text with three tabs"/>
    <w:basedOn w:val="CompanyName"/>
    <w:qFormat/>
    <w:rsid w:val="00025ADA"/>
    <w:pPr>
      <w:tabs>
        <w:tab w:val="clear" w:pos="1440"/>
        <w:tab w:val="clear" w:pos="6480"/>
        <w:tab w:val="left" w:pos="3600"/>
        <w:tab w:val="right" w:pos="8640"/>
      </w:tabs>
      <w:ind w:left="2074"/>
    </w:pPr>
  </w:style>
  <w:style w:type="paragraph" w:customStyle="1" w:styleId="Crossbulletlist">
    <w:name w:val="Cross bullet list"/>
    <w:basedOn w:val="Responsibilitieslist"/>
    <w:qFormat/>
    <w:rsid w:val="00025ADA"/>
    <w:pPr>
      <w:numPr>
        <w:numId w:val="31"/>
      </w:numPr>
    </w:pPr>
  </w:style>
  <w:style w:type="paragraph" w:customStyle="1" w:styleId="Normalwithleftindent">
    <w:name w:val="Normal with left indent"/>
    <w:basedOn w:val="Normal"/>
    <w:rsid w:val="00025ADA"/>
    <w:pPr>
      <w:spacing w:before="220"/>
      <w:ind w:left="207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Colt Street</cp:lastModifiedBy>
  <cp:revision>3</cp:revision>
  <dcterms:created xsi:type="dcterms:W3CDTF">2022-01-12T02:56:00Z</dcterms:created>
  <dcterms:modified xsi:type="dcterms:W3CDTF">2022-01-12T03:08:00Z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